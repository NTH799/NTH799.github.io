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D863" w14:textId="77777777" w:rsidR="00BA3193" w:rsidRDefault="00651488">
      <w:pPr>
        <w:pStyle w:val="Name"/>
      </w:pPr>
      <w:r>
        <w:t>Hillis</w:t>
      </w:r>
    </w:p>
    <w:p w14:paraId="4F393C7C" w14:textId="77777777" w:rsidR="00651488" w:rsidRDefault="00651488">
      <w:pPr>
        <w:pStyle w:val="Name"/>
      </w:pPr>
      <w:r>
        <w:t>Nicholas</w:t>
      </w:r>
    </w:p>
    <w:p w14:paraId="61D237D0" w14:textId="77777777" w:rsidR="00BA3193" w:rsidRDefault="00651488">
      <w:pPr>
        <w:pStyle w:val="ContactInfo"/>
      </w:pPr>
      <w:r>
        <w:t>265 Beal Road, Waltham, MA 02453 | (781) 219-8253 | nhillis02@gmail.com</w:t>
      </w:r>
    </w:p>
    <w:p w14:paraId="58B40D70" w14:textId="77777777" w:rsidR="00BA3193" w:rsidRDefault="00761D55">
      <w:pPr>
        <w:pStyle w:val="Heading1"/>
      </w:pPr>
      <w:sdt>
        <w:sdtPr>
          <w:id w:val="-819804518"/>
          <w:placeholder>
            <w:docPart w:val="D9352D45C0DB0B4D85ED57B7A9A9FDBB"/>
          </w:placeholder>
          <w:temporary/>
          <w:showingPlcHdr/>
          <w15:appearance w15:val="hidden"/>
        </w:sdtPr>
        <w:sdtEndPr/>
        <w:sdtContent>
          <w:r w:rsidR="009A3E6E">
            <w:t>Skills Summary</w:t>
          </w:r>
        </w:sdtContent>
      </w:sdt>
    </w:p>
    <w:p w14:paraId="0E746A97" w14:textId="77777777" w:rsidR="00651488" w:rsidRPr="00651488" w:rsidRDefault="00651488" w:rsidP="00651488">
      <w:r w:rsidRPr="00651488">
        <w:t>Motivated student with many years of prior work experience. Great fundamental skills in the work place. Reliable team member with a solid understanding of the work environment. Was trained in a variety of client-focused environments and will work hard to ensure the satisfaction of the client. Seeking a challenging new role that will allow him and his team to grow in the pursuit of excellence.</w:t>
      </w:r>
    </w:p>
    <w:p w14:paraId="2329E1B9" w14:textId="77777777" w:rsidR="00BA3193" w:rsidRDefault="00BA3193">
      <w:pPr>
        <w:spacing w:after="180"/>
      </w:pPr>
    </w:p>
    <w:p w14:paraId="18C538E5" w14:textId="77777777" w:rsidR="00BA3193" w:rsidRDefault="00761D55">
      <w:pPr>
        <w:pStyle w:val="Heading1"/>
      </w:pPr>
      <w:sdt>
        <w:sdtPr>
          <w:id w:val="-1150367223"/>
          <w:placeholder>
            <w:docPart w:val="5DCB69A0A341AB47BB97D3968A9FF956"/>
          </w:placeholder>
          <w:temporary/>
          <w:showingPlcHdr/>
          <w15:appearance w15:val="hidden"/>
        </w:sdtPr>
        <w:sdtEndPr/>
        <w:sdtContent>
          <w:r w:rsidR="009A3E6E">
            <w:t>Education</w:t>
          </w:r>
        </w:sdtContent>
      </w:sdt>
    </w:p>
    <w:p w14:paraId="612475FE" w14:textId="77777777" w:rsidR="00BA3193" w:rsidRDefault="00651488">
      <w:pPr>
        <w:pStyle w:val="Heading2"/>
      </w:pPr>
      <w:r>
        <w:t>High School Diploma (2017) | Stoneham High School</w:t>
      </w:r>
    </w:p>
    <w:p w14:paraId="4ECF7215" w14:textId="77777777" w:rsidR="00BA3193" w:rsidRDefault="00651488" w:rsidP="00651488">
      <w:pPr>
        <w:pStyle w:val="ListParagraph"/>
        <w:numPr>
          <w:ilvl w:val="0"/>
          <w:numId w:val="11"/>
        </w:numPr>
      </w:pPr>
      <w:r>
        <w:t>Top 10 in the class</w:t>
      </w:r>
    </w:p>
    <w:p w14:paraId="07585D2F" w14:textId="77777777" w:rsidR="00651488" w:rsidRDefault="00651488" w:rsidP="00651488">
      <w:pPr>
        <w:pStyle w:val="ListParagraph"/>
        <w:numPr>
          <w:ilvl w:val="0"/>
          <w:numId w:val="11"/>
        </w:numPr>
      </w:pPr>
      <w:r>
        <w:t>4.0+ GPA</w:t>
      </w:r>
    </w:p>
    <w:p w14:paraId="63FB8779" w14:textId="77777777" w:rsidR="00651488" w:rsidRDefault="00651488" w:rsidP="00651488">
      <w:pPr>
        <w:pStyle w:val="ListParagraph"/>
        <w:numPr>
          <w:ilvl w:val="0"/>
          <w:numId w:val="11"/>
        </w:numPr>
      </w:pPr>
      <w:r>
        <w:t>Varsity Scholar</w:t>
      </w:r>
    </w:p>
    <w:p w14:paraId="43891E06" w14:textId="77777777" w:rsidR="00BA3193" w:rsidRDefault="00761D55">
      <w:pPr>
        <w:pStyle w:val="Heading1"/>
      </w:pPr>
      <w:sdt>
        <w:sdtPr>
          <w:id w:val="617349259"/>
          <w:placeholder>
            <w:docPart w:val="C385CE949FD69B4385B099B73609EFE2"/>
          </w:placeholder>
          <w:temporary/>
          <w:showingPlcHdr/>
          <w15:appearance w15:val="hidden"/>
        </w:sdtPr>
        <w:sdtEndPr/>
        <w:sdtContent>
          <w:r w:rsidR="009A3E6E">
            <w:t>Experience</w:t>
          </w:r>
        </w:sdtContent>
      </w:sdt>
    </w:p>
    <w:p w14:paraId="7E51A9B0" w14:textId="77777777" w:rsidR="00BA3193" w:rsidRDefault="00651488">
      <w:pPr>
        <w:pStyle w:val="Heading2"/>
      </w:pPr>
      <w:r>
        <w:t>Target</w:t>
      </w:r>
    </w:p>
    <w:p w14:paraId="1DE7B927" w14:textId="77777777" w:rsidR="00BA3193" w:rsidRPr="00651488" w:rsidRDefault="00651488">
      <w:pPr>
        <w:pStyle w:val="Heading3"/>
      </w:pPr>
      <w:r>
        <w:rPr>
          <w:b/>
        </w:rPr>
        <w:t>Target team member</w:t>
      </w:r>
      <w:r>
        <w:t>, 05/2017 to 08/2018</w:t>
      </w:r>
    </w:p>
    <w:p w14:paraId="5DB6DC84" w14:textId="77777777" w:rsidR="00651488" w:rsidRPr="00651488" w:rsidRDefault="00651488" w:rsidP="00651488">
      <w:r w:rsidRPr="00651488">
        <w:t>As a Target team member for a new store, I was able to:</w:t>
      </w:r>
    </w:p>
    <w:p w14:paraId="4B369B81" w14:textId="77777777" w:rsidR="00651488" w:rsidRPr="00651488" w:rsidRDefault="00651488" w:rsidP="00651488">
      <w:pPr>
        <w:pStyle w:val="ListParagraph"/>
        <w:numPr>
          <w:ilvl w:val="0"/>
          <w:numId w:val="13"/>
        </w:numPr>
      </w:pPr>
      <w:r w:rsidRPr="00651488">
        <w:t>Help with the construction and layout of the store aisles and system</w:t>
      </w:r>
    </w:p>
    <w:p w14:paraId="08F87EC1" w14:textId="77777777" w:rsidR="00651488" w:rsidRPr="00651488" w:rsidRDefault="00651488" w:rsidP="00651488">
      <w:pPr>
        <w:pStyle w:val="ListParagraph"/>
        <w:numPr>
          <w:ilvl w:val="0"/>
          <w:numId w:val="13"/>
        </w:numPr>
      </w:pPr>
      <w:r w:rsidRPr="00651488">
        <w:t>Get trained in many aspects of the sales floor</w:t>
      </w:r>
    </w:p>
    <w:p w14:paraId="40237241" w14:textId="77777777" w:rsidR="00651488" w:rsidRDefault="00651488" w:rsidP="00651488">
      <w:pPr>
        <w:pStyle w:val="ListParagraph"/>
        <w:numPr>
          <w:ilvl w:val="0"/>
          <w:numId w:val="13"/>
        </w:numPr>
      </w:pPr>
      <w:r w:rsidRPr="00651488">
        <w:t>Became a dependable member of the technology department</w:t>
      </w:r>
    </w:p>
    <w:p w14:paraId="2AE2EDAC" w14:textId="77777777" w:rsidR="00651488" w:rsidRDefault="00651488" w:rsidP="00651488"/>
    <w:p w14:paraId="5EC4B2F4" w14:textId="77777777" w:rsidR="00651488" w:rsidRDefault="00651488" w:rsidP="00651488">
      <w:pPr>
        <w:pStyle w:val="Heading2"/>
      </w:pPr>
      <w:r>
        <w:t>BJs Wholesale Club</w:t>
      </w:r>
    </w:p>
    <w:p w14:paraId="3B1221D1" w14:textId="77777777" w:rsidR="00651488" w:rsidRPr="00651488" w:rsidRDefault="00651488" w:rsidP="00651488">
      <w:pPr>
        <w:pStyle w:val="Heading3"/>
      </w:pPr>
      <w:r>
        <w:rPr>
          <w:b/>
        </w:rPr>
        <w:t>BJs team member</w:t>
      </w:r>
      <w:r>
        <w:t>, 01/2016 to 12/2016</w:t>
      </w:r>
    </w:p>
    <w:p w14:paraId="41A82D56" w14:textId="77777777" w:rsidR="00651488" w:rsidRPr="00651488" w:rsidRDefault="00651488" w:rsidP="00651488">
      <w:r w:rsidRPr="00651488">
        <w:t>As a team member of BJs I:</w:t>
      </w:r>
    </w:p>
    <w:p w14:paraId="6BE010FC" w14:textId="77777777" w:rsidR="00651488" w:rsidRPr="00651488" w:rsidRDefault="00651488" w:rsidP="00651488">
      <w:pPr>
        <w:pStyle w:val="ListParagraph"/>
        <w:numPr>
          <w:ilvl w:val="0"/>
          <w:numId w:val="16"/>
        </w:numPr>
      </w:pPr>
      <w:r w:rsidRPr="00651488">
        <w:t>Learned the skills necessary to flourish in the workplace</w:t>
      </w:r>
    </w:p>
    <w:p w14:paraId="0DF87E19" w14:textId="77777777" w:rsidR="00651488" w:rsidRPr="00651488" w:rsidRDefault="00651488" w:rsidP="00651488">
      <w:pPr>
        <w:pStyle w:val="ListParagraph"/>
        <w:numPr>
          <w:ilvl w:val="0"/>
          <w:numId w:val="16"/>
        </w:numPr>
      </w:pPr>
      <w:r w:rsidRPr="00651488">
        <w:t>Became familiar of the work environment</w:t>
      </w:r>
    </w:p>
    <w:p w14:paraId="110A43F3" w14:textId="77777777" w:rsidR="00651488" w:rsidRPr="00651488" w:rsidRDefault="00651488" w:rsidP="00651488">
      <w:pPr>
        <w:pStyle w:val="ListParagraph"/>
        <w:numPr>
          <w:ilvl w:val="0"/>
          <w:numId w:val="16"/>
        </w:numPr>
      </w:pPr>
      <w:r w:rsidRPr="00651488">
        <w:t>Learned how to conduct myself in the presence of customers</w:t>
      </w:r>
    </w:p>
    <w:p w14:paraId="51DD83F6" w14:textId="77777777" w:rsidR="00651488" w:rsidRDefault="00651488" w:rsidP="00651488">
      <w:pPr>
        <w:pStyle w:val="ListParagraph"/>
        <w:numPr>
          <w:ilvl w:val="0"/>
          <w:numId w:val="16"/>
        </w:numPr>
      </w:pPr>
      <w:r w:rsidRPr="00651488">
        <w:t>Began understanding the responsibilities of independence</w:t>
      </w:r>
    </w:p>
    <w:p w14:paraId="3A1C6788" w14:textId="77777777" w:rsidR="00651488" w:rsidRDefault="00651488" w:rsidP="00651488"/>
    <w:p w14:paraId="6EBCAD36" w14:textId="77777777" w:rsidR="00651488" w:rsidRDefault="00651488" w:rsidP="00651488">
      <w:pPr>
        <w:pStyle w:val="Heading2"/>
      </w:pPr>
      <w:r>
        <w:t>Massachusetts Youth Soccer</w:t>
      </w:r>
    </w:p>
    <w:p w14:paraId="574DE488" w14:textId="77777777" w:rsidR="00651488" w:rsidRPr="00651488" w:rsidRDefault="00651488" w:rsidP="00651488">
      <w:pPr>
        <w:pStyle w:val="Heading3"/>
      </w:pPr>
      <w:r>
        <w:rPr>
          <w:b/>
        </w:rPr>
        <w:t>Youth Soccer Referee</w:t>
      </w:r>
      <w:r>
        <w:t>,09/2014 to 06/2016</w:t>
      </w:r>
    </w:p>
    <w:p w14:paraId="62450F3E" w14:textId="77777777" w:rsidR="00651488" w:rsidRPr="00651488" w:rsidRDefault="00651488" w:rsidP="00651488">
      <w:r w:rsidRPr="00651488">
        <w:t>As a referee for youth soccer I:</w:t>
      </w:r>
    </w:p>
    <w:p w14:paraId="0E66B590" w14:textId="77777777" w:rsidR="00651488" w:rsidRPr="00651488" w:rsidRDefault="00651488" w:rsidP="00651488">
      <w:pPr>
        <w:pStyle w:val="ListParagraph"/>
        <w:numPr>
          <w:ilvl w:val="0"/>
          <w:numId w:val="18"/>
        </w:numPr>
      </w:pPr>
      <w:r w:rsidRPr="00651488">
        <w:t>Recognized the importance of dressing and conducting myself properly</w:t>
      </w:r>
    </w:p>
    <w:p w14:paraId="15500857" w14:textId="77777777" w:rsidR="00651488" w:rsidRPr="00651488" w:rsidRDefault="00651488" w:rsidP="00651488">
      <w:pPr>
        <w:pStyle w:val="ListParagraph"/>
        <w:numPr>
          <w:ilvl w:val="0"/>
          <w:numId w:val="18"/>
        </w:numPr>
      </w:pPr>
      <w:r>
        <w:lastRenderedPageBreak/>
        <w:t>Understood</w:t>
      </w:r>
      <w:r w:rsidRPr="00651488">
        <w:t xml:space="preserve"> the importance of being impartial and hearing both sides to an argument</w:t>
      </w:r>
    </w:p>
    <w:p w14:paraId="3A5CBFD5" w14:textId="77777777" w:rsidR="00651488" w:rsidRPr="00651488" w:rsidRDefault="00651488" w:rsidP="00651488">
      <w:pPr>
        <w:pStyle w:val="ListParagraph"/>
        <w:numPr>
          <w:ilvl w:val="0"/>
          <w:numId w:val="18"/>
        </w:numPr>
      </w:pPr>
      <w:r w:rsidRPr="00651488">
        <w:t>Became able to handle adversity</w:t>
      </w:r>
    </w:p>
    <w:p w14:paraId="13381A22" w14:textId="6D8325A7" w:rsidR="00BA3193" w:rsidRDefault="00651488" w:rsidP="00651488">
      <w:pPr>
        <w:pStyle w:val="ListParagraph"/>
        <w:numPr>
          <w:ilvl w:val="0"/>
          <w:numId w:val="18"/>
        </w:numPr>
      </w:pPr>
      <w:r w:rsidRPr="00651488">
        <w:t>Experienced cases of angry guests and diffused situations of hostility</w:t>
      </w:r>
    </w:p>
    <w:p w14:paraId="5B485806" w14:textId="1595BA77" w:rsidR="003F16EC" w:rsidRDefault="003F16EC" w:rsidP="003F16EC"/>
    <w:p w14:paraId="434FE0E5" w14:textId="36BCBBFE" w:rsidR="003F16EC" w:rsidRDefault="003F16EC" w:rsidP="003F16EC">
      <w:pPr>
        <w:pStyle w:val="Heading2"/>
      </w:pPr>
      <w:proofErr w:type="spellStart"/>
      <w:r>
        <w:t>Empow</w:t>
      </w:r>
      <w:proofErr w:type="spellEnd"/>
      <w:r>
        <w:t xml:space="preserve"> Studios Tech and Design Camp</w:t>
      </w:r>
    </w:p>
    <w:p w14:paraId="6A7396CB" w14:textId="4A3CEFE6" w:rsidR="003F16EC" w:rsidRPr="00651488" w:rsidRDefault="003F16EC" w:rsidP="003F16EC">
      <w:pPr>
        <w:pStyle w:val="Heading3"/>
      </w:pPr>
      <w:r>
        <w:rPr>
          <w:b/>
        </w:rPr>
        <w:t>Camp Counselor</w:t>
      </w:r>
      <w:r>
        <w:t>,</w:t>
      </w:r>
      <w:r>
        <w:t xml:space="preserve">06/2019 </w:t>
      </w:r>
      <w:r>
        <w:t>to 0</w:t>
      </w:r>
      <w:r>
        <w:t>8</w:t>
      </w:r>
      <w:r>
        <w:t>/201</w:t>
      </w:r>
      <w:r>
        <w:t>9</w:t>
      </w:r>
    </w:p>
    <w:p w14:paraId="6F6CCF45" w14:textId="393EDBD9" w:rsidR="003F16EC" w:rsidRPr="00651488" w:rsidRDefault="003F16EC" w:rsidP="003F16EC">
      <w:r w:rsidRPr="00651488">
        <w:t>As a</w:t>
      </w:r>
      <w:r>
        <w:t xml:space="preserve">n </w:t>
      </w:r>
      <w:proofErr w:type="spellStart"/>
      <w:r>
        <w:t>Empow</w:t>
      </w:r>
      <w:proofErr w:type="spellEnd"/>
      <w:r>
        <w:t xml:space="preserve"> Studios camp counselor I</w:t>
      </w:r>
      <w:r w:rsidRPr="00651488">
        <w:t>:</w:t>
      </w:r>
    </w:p>
    <w:p w14:paraId="3C588EFD" w14:textId="7799F04D" w:rsidR="003F16EC" w:rsidRPr="00651488" w:rsidRDefault="003F16EC" w:rsidP="003F16EC">
      <w:pPr>
        <w:pStyle w:val="ListParagraph"/>
        <w:numPr>
          <w:ilvl w:val="0"/>
          <w:numId w:val="18"/>
        </w:numPr>
      </w:pPr>
      <w:r>
        <w:t>Familiarized myself with the interests of the younger generation in order to establish real connections</w:t>
      </w:r>
    </w:p>
    <w:p w14:paraId="2C7262BE" w14:textId="694DA207" w:rsidR="003F16EC" w:rsidRPr="00651488" w:rsidRDefault="003F16EC" w:rsidP="003F16EC">
      <w:pPr>
        <w:pStyle w:val="ListParagraph"/>
        <w:numPr>
          <w:ilvl w:val="0"/>
          <w:numId w:val="18"/>
        </w:numPr>
      </w:pPr>
      <w:r>
        <w:t>Experienced company culture at a startup level</w:t>
      </w:r>
    </w:p>
    <w:p w14:paraId="3B42DCE7" w14:textId="6A03F7EB" w:rsidR="003F16EC" w:rsidRPr="00651488" w:rsidRDefault="003F16EC" w:rsidP="003F16EC">
      <w:pPr>
        <w:pStyle w:val="ListParagraph"/>
        <w:numPr>
          <w:ilvl w:val="0"/>
          <w:numId w:val="18"/>
        </w:numPr>
      </w:pPr>
      <w:r>
        <w:t>Managed groups of seven to thirteen year old kids in a friendly learning environment</w:t>
      </w:r>
    </w:p>
    <w:p w14:paraId="0F216782" w14:textId="63694E96" w:rsidR="003F16EC" w:rsidRDefault="003F16EC" w:rsidP="003F16EC">
      <w:pPr>
        <w:pStyle w:val="ListParagraph"/>
        <w:numPr>
          <w:ilvl w:val="0"/>
          <w:numId w:val="18"/>
        </w:numPr>
      </w:pPr>
      <w:r>
        <w:t>Learned to explain challenging concepts in a more understanding manner</w:t>
      </w:r>
    </w:p>
    <w:p w14:paraId="2C1F2EB7" w14:textId="77777777" w:rsidR="003F16EC" w:rsidRDefault="003F16EC" w:rsidP="003F16EC"/>
    <w:p w14:paraId="163725B1" w14:textId="77777777" w:rsidR="003F16EC" w:rsidRDefault="003F16EC" w:rsidP="003F16EC">
      <w:pPr>
        <w:ind w:left="360"/>
      </w:pPr>
    </w:p>
    <w:p w14:paraId="6A4F5654" w14:textId="2EBE988F" w:rsidR="00BA3193" w:rsidRDefault="003F16EC">
      <w:pPr>
        <w:pStyle w:val="Heading1"/>
      </w:pPr>
      <w:r>
        <w:t>Skills and Languages</w:t>
      </w:r>
    </w:p>
    <w:p w14:paraId="60EF84E2" w14:textId="6392A717" w:rsidR="003F16EC" w:rsidRDefault="003F16EC" w:rsidP="003F16EC">
      <w:pPr>
        <w:pStyle w:val="ListParagraph"/>
        <w:numPr>
          <w:ilvl w:val="0"/>
          <w:numId w:val="19"/>
        </w:numPr>
      </w:pPr>
      <w:r>
        <w:t>Technical Skills: Python, Java, C, HTML; Photoshop; Microsoft Office (Word, Excel, PowerPoint)</w:t>
      </w:r>
    </w:p>
    <w:p w14:paraId="0C20F660" w14:textId="0BE9D9DE" w:rsidR="003F16EC" w:rsidRPr="003F16EC" w:rsidRDefault="003F16EC" w:rsidP="003F16EC">
      <w:pPr>
        <w:pStyle w:val="ListParagraph"/>
        <w:numPr>
          <w:ilvl w:val="0"/>
          <w:numId w:val="19"/>
        </w:numPr>
      </w:pPr>
      <w:r>
        <w:t>Languages: Advanced proficiency in Italian</w:t>
      </w:r>
    </w:p>
    <w:p w14:paraId="00AFB567" w14:textId="39AAE8F9" w:rsidR="00BA3193" w:rsidRDefault="003F16EC">
      <w:pPr>
        <w:pStyle w:val="Heading2"/>
      </w:pPr>
      <w:r>
        <w:t>Activities</w:t>
      </w:r>
    </w:p>
    <w:p w14:paraId="6FCEDE92" w14:textId="2AC82EDF" w:rsidR="00BA3193" w:rsidRDefault="003F16EC">
      <w:r>
        <w:t>Retro Gaming Club</w:t>
      </w:r>
      <w:r w:rsidR="00FF15F6">
        <w:t xml:space="preserve"> Social Media Chair</w:t>
      </w:r>
      <w:r w:rsidR="00FF15F6">
        <w:tab/>
      </w:r>
      <w:r w:rsidR="00FF15F6">
        <w:tab/>
      </w:r>
      <w:r w:rsidR="00FF15F6">
        <w:tab/>
      </w:r>
      <w:r w:rsidR="00FF15F6">
        <w:tab/>
      </w:r>
      <w:r w:rsidR="00FF15F6">
        <w:tab/>
      </w:r>
      <w:r w:rsidR="00FF15F6">
        <w:tab/>
      </w:r>
      <w:r w:rsidR="00FF15F6">
        <w:tab/>
        <w:t>September</w:t>
      </w:r>
    </w:p>
    <w:p w14:paraId="1BC31263" w14:textId="3D629A7F" w:rsidR="00FF15F6" w:rsidRDefault="00FF15F6">
      <w:r>
        <w:t>2017-Present</w:t>
      </w:r>
    </w:p>
    <w:p w14:paraId="0ACDDFBE" w14:textId="6487CD8C" w:rsidR="00FF15F6" w:rsidRDefault="00FF15F6">
      <w:r>
        <w:t>E-Sports Club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</w:t>
      </w:r>
    </w:p>
    <w:p w14:paraId="0EEC5DCB" w14:textId="04F8D4E4" w:rsidR="00FF15F6" w:rsidRDefault="00FF15F6">
      <w:r>
        <w:t>2017-Present</w:t>
      </w:r>
    </w:p>
    <w:p w14:paraId="590BE899" w14:textId="2175422A" w:rsidR="00FF15F6" w:rsidRDefault="00FF15F6">
      <w:r>
        <w:t xml:space="preserve">Il </w:t>
      </w:r>
      <w:proofErr w:type="spellStart"/>
      <w:r>
        <w:t>Circolo</w:t>
      </w:r>
      <w:proofErr w:type="spellEnd"/>
      <w:r>
        <w:t xml:space="preserve"> </w:t>
      </w:r>
      <w:proofErr w:type="spellStart"/>
      <w:r>
        <w:t>Italiano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</w:t>
      </w:r>
    </w:p>
    <w:p w14:paraId="3370CFE5" w14:textId="094AEFE8" w:rsidR="00FF15F6" w:rsidRDefault="00FF15F6">
      <w:r>
        <w:t>2017-Present</w:t>
      </w:r>
    </w:p>
    <w:p w14:paraId="1AE25420" w14:textId="766809B8" w:rsidR="00FF15F6" w:rsidRDefault="00FF15F6">
      <w:r>
        <w:t>Boston College Hackathon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50FB">
        <w:t>December</w:t>
      </w:r>
    </w:p>
    <w:p w14:paraId="4D9E166E" w14:textId="7DB2A20A" w:rsidR="00FF15F6" w:rsidRDefault="00FF15F6">
      <w:r>
        <w:t>2017-</w:t>
      </w:r>
      <w:r w:rsidR="00CD50FB">
        <w:t>2018</w:t>
      </w:r>
      <w:bookmarkStart w:id="0" w:name="_GoBack"/>
      <w:bookmarkEnd w:id="0"/>
    </w:p>
    <w:sectPr w:rsidR="00FF15F6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8CDD" w14:textId="77777777" w:rsidR="00761D55" w:rsidRDefault="00761D55">
      <w:r>
        <w:separator/>
      </w:r>
    </w:p>
  </w:endnote>
  <w:endnote w:type="continuationSeparator" w:id="0">
    <w:p w14:paraId="226F718A" w14:textId="77777777" w:rsidR="00761D55" w:rsidRDefault="0076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67F89" w14:textId="77777777" w:rsidR="00BA3193" w:rsidRDefault="009A3E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4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1074A" w14:textId="77777777" w:rsidR="00761D55" w:rsidRDefault="00761D55">
      <w:r>
        <w:separator/>
      </w:r>
    </w:p>
  </w:footnote>
  <w:footnote w:type="continuationSeparator" w:id="0">
    <w:p w14:paraId="6F25C3E5" w14:textId="77777777" w:rsidR="00761D55" w:rsidRDefault="00761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A7D6" w14:textId="77777777" w:rsidR="00BA3193" w:rsidRDefault="009A3E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9291F7" wp14:editId="12F6ACF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32C25D3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3EB34" w14:textId="77777777" w:rsidR="00BA3193" w:rsidRDefault="009A3E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C563981" wp14:editId="32E8BF1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D8B743B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87208E"/>
    <w:multiLevelType w:val="multilevel"/>
    <w:tmpl w:val="1B8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94751"/>
    <w:multiLevelType w:val="multilevel"/>
    <w:tmpl w:val="562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3D32"/>
    <w:multiLevelType w:val="hybridMultilevel"/>
    <w:tmpl w:val="EF2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1B28"/>
    <w:multiLevelType w:val="hybridMultilevel"/>
    <w:tmpl w:val="12E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37DE4"/>
    <w:multiLevelType w:val="hybridMultilevel"/>
    <w:tmpl w:val="B0B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B4D27"/>
    <w:multiLevelType w:val="multilevel"/>
    <w:tmpl w:val="49A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857A1"/>
    <w:multiLevelType w:val="hybridMultilevel"/>
    <w:tmpl w:val="04E6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37A1"/>
    <w:multiLevelType w:val="hybridMultilevel"/>
    <w:tmpl w:val="7D84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822B1"/>
    <w:multiLevelType w:val="hybridMultilevel"/>
    <w:tmpl w:val="27DA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17"/>
  </w:num>
  <w:num w:numId="14">
    <w:abstractNumId w:val="10"/>
  </w:num>
  <w:num w:numId="15">
    <w:abstractNumId w:val="14"/>
  </w:num>
  <w:num w:numId="16">
    <w:abstractNumId w:val="12"/>
  </w:num>
  <w:num w:numId="17">
    <w:abstractNumId w:val="15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88"/>
    <w:rsid w:val="003F16EC"/>
    <w:rsid w:val="00651488"/>
    <w:rsid w:val="00761D55"/>
    <w:rsid w:val="009A3E6E"/>
    <w:rsid w:val="00BA3193"/>
    <w:rsid w:val="00CD50FB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6F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88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352D45C0DB0B4D85ED57B7A9A9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C2995-C9E3-8F48-A8E1-7161C03114CE}"/>
      </w:docPartPr>
      <w:docPartBody>
        <w:p w:rsidR="003A33F1" w:rsidRDefault="00E52CAD">
          <w:pPr>
            <w:pStyle w:val="D9352D45C0DB0B4D85ED57B7A9A9FDBB"/>
          </w:pPr>
          <w:r>
            <w:t>Skills Summary</w:t>
          </w:r>
        </w:p>
      </w:docPartBody>
    </w:docPart>
    <w:docPart>
      <w:docPartPr>
        <w:name w:val="5DCB69A0A341AB47BB97D3968A9F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626A-FAF4-CC40-8273-853A0B7A1F16}"/>
      </w:docPartPr>
      <w:docPartBody>
        <w:p w:rsidR="003A33F1" w:rsidRDefault="00E52CAD">
          <w:pPr>
            <w:pStyle w:val="5DCB69A0A341AB47BB97D3968A9FF956"/>
          </w:pPr>
          <w:r>
            <w:t>Education</w:t>
          </w:r>
        </w:p>
      </w:docPartBody>
    </w:docPart>
    <w:docPart>
      <w:docPartPr>
        <w:name w:val="C385CE949FD69B4385B099B73609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4A1D0-3833-724C-9F9E-2AB391D7BB0B}"/>
      </w:docPartPr>
      <w:docPartBody>
        <w:p w:rsidR="003A33F1" w:rsidRDefault="00E52CAD">
          <w:pPr>
            <w:pStyle w:val="C385CE949FD69B4385B099B73609EFE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AD"/>
    <w:rsid w:val="003A33F1"/>
    <w:rsid w:val="006309EA"/>
    <w:rsid w:val="00E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24C6DF603BD64A9F77D4D28FA726AA">
    <w:name w:val="D224C6DF603BD64A9F77D4D28FA726AA"/>
  </w:style>
  <w:style w:type="paragraph" w:customStyle="1" w:styleId="9D27D51A6D872D469BF4DE5D70D784E3">
    <w:name w:val="9D27D51A6D872D469BF4DE5D70D784E3"/>
  </w:style>
  <w:style w:type="paragraph" w:customStyle="1" w:styleId="D9352D45C0DB0B4D85ED57B7A9A9FDBB">
    <w:name w:val="D9352D45C0DB0B4D85ED57B7A9A9FDBB"/>
  </w:style>
  <w:style w:type="paragraph" w:customStyle="1" w:styleId="5FBEC4CDD1A61A4BBB80ADD06B267CA5">
    <w:name w:val="5FBEC4CDD1A61A4BBB80ADD06B267CA5"/>
  </w:style>
  <w:style w:type="paragraph" w:customStyle="1" w:styleId="5DCB69A0A341AB47BB97D3968A9FF956">
    <w:name w:val="5DCB69A0A341AB47BB97D3968A9FF956"/>
  </w:style>
  <w:style w:type="paragraph" w:customStyle="1" w:styleId="FA6B615F36AC5F4CAC65823066E74EEE">
    <w:name w:val="FA6B615F36AC5F4CAC65823066E74EEE"/>
  </w:style>
  <w:style w:type="paragraph" w:customStyle="1" w:styleId="D1E74B817F436147ACA3A92BB6403CA1">
    <w:name w:val="D1E74B817F436147ACA3A92BB6403CA1"/>
  </w:style>
  <w:style w:type="paragraph" w:customStyle="1" w:styleId="C385CE949FD69B4385B099B73609EFE2">
    <w:name w:val="C385CE949FD69B4385B099B73609EFE2"/>
  </w:style>
  <w:style w:type="paragraph" w:customStyle="1" w:styleId="DFECA6A6FA837144B230D9AFD2773546">
    <w:name w:val="DFECA6A6FA837144B230D9AFD2773546"/>
  </w:style>
  <w:style w:type="paragraph" w:customStyle="1" w:styleId="D269C9E81726504EB77D5EB397AB6AA3">
    <w:name w:val="D269C9E81726504EB77D5EB397AB6AA3"/>
  </w:style>
  <w:style w:type="paragraph" w:customStyle="1" w:styleId="87583D5F9AFC3D4EA92063C771F84E73">
    <w:name w:val="87583D5F9AFC3D4EA92063C771F84E73"/>
  </w:style>
  <w:style w:type="paragraph" w:customStyle="1" w:styleId="0A14494CF986FB4F952E5C3C3E00C98C">
    <w:name w:val="0A14494CF986FB4F952E5C3C3E00C98C"/>
  </w:style>
  <w:style w:type="paragraph" w:customStyle="1" w:styleId="A2EB41F6EAAAC24B835F5539F7ED1CF3">
    <w:name w:val="A2EB41F6EAAAC24B835F5539F7ED1CF3"/>
  </w:style>
  <w:style w:type="paragraph" w:customStyle="1" w:styleId="6AB15FCFD5754C4C9A54DADD3BB93802">
    <w:name w:val="6AB15FCFD5754C4C9A54DADD3BB93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2018-12-18T19:30:00Z</dcterms:created>
  <dcterms:modified xsi:type="dcterms:W3CDTF">2019-09-07T21:15:00Z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